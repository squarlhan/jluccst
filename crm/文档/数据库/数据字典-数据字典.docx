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96" w:rsidRPr="003D3FBB" w:rsidRDefault="00676E96" w:rsidP="002E4ACA">
      <w:pPr>
        <w:jc w:val="center"/>
        <w:rPr>
          <w:rFonts w:ascii="宋体"/>
          <w:sz w:val="44"/>
          <w:szCs w:val="44"/>
        </w:rPr>
      </w:pPr>
      <w:r w:rsidRPr="003D3FBB">
        <w:rPr>
          <w:rFonts w:ascii="宋体" w:hAnsi="宋体" w:hint="eastAsia"/>
          <w:sz w:val="44"/>
          <w:szCs w:val="44"/>
        </w:rPr>
        <w:t>数据字典</w:t>
      </w:r>
    </w:p>
    <w:p w:rsidR="00676E96" w:rsidRPr="003D3FBB" w:rsidRDefault="00676E96" w:rsidP="003963E7">
      <w:pPr>
        <w:rPr>
          <w:rFonts w:ascii="宋体"/>
          <w:sz w:val="18"/>
          <w:szCs w:val="18"/>
        </w:rPr>
      </w:pPr>
    </w:p>
    <w:p w:rsidR="00676E96" w:rsidRPr="003D3FBB" w:rsidRDefault="00676E96" w:rsidP="003963E7">
      <w:pPr>
        <w:rPr>
          <w:rFonts w:ascii="宋体"/>
          <w:sz w:val="18"/>
          <w:szCs w:val="18"/>
        </w:rPr>
      </w:pPr>
    </w:p>
    <w:p w:rsidR="00676E96" w:rsidRPr="003D3FBB" w:rsidRDefault="00676E96" w:rsidP="00425042">
      <w:pPr>
        <w:pStyle w:val="Heading1"/>
        <w:rPr>
          <w:rFonts w:ascii="宋体"/>
        </w:rPr>
      </w:pPr>
      <w:r w:rsidRPr="003D3FBB">
        <w:rPr>
          <w:rFonts w:ascii="宋体" w:hAnsi="宋体" w:hint="eastAsia"/>
        </w:rPr>
        <w:t>客户类别表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676E96" w:rsidRPr="003D3FBB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676E96" w:rsidRPr="003D3FBB" w:rsidRDefault="00676E96" w:rsidP="003963E7">
            <w:pPr>
              <w:snapToGrid w:val="0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客户类别表（</w:t>
            </w:r>
            <w:r w:rsidRPr="003D3FBB">
              <w:rPr>
                <w:rFonts w:ascii="宋体" w:hAnsi="宋体" w:cs="Arial"/>
                <w:color w:val="000000"/>
                <w:szCs w:val="21"/>
              </w:rPr>
              <w:t>CUSTOMER</w:t>
            </w:r>
            <w:r w:rsidRPr="003D3FBB">
              <w:rPr>
                <w:rFonts w:ascii="宋体" w:hAnsi="宋体"/>
                <w:szCs w:val="21"/>
              </w:rPr>
              <w:t>_TYPE</w:t>
            </w:r>
            <w:r w:rsidRPr="003D3FB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D3FBB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TYPE_NAME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类别名称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390A3E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390A3E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类别说明</w:t>
            </w:r>
          </w:p>
        </w:tc>
      </w:tr>
    </w:tbl>
    <w:p w:rsidR="00676E96" w:rsidRPr="003D3FBB" w:rsidRDefault="00676E96">
      <w:pPr>
        <w:rPr>
          <w:rFonts w:ascii="宋体"/>
        </w:rPr>
      </w:pPr>
    </w:p>
    <w:p w:rsidR="00676E96" w:rsidRPr="003D3FBB" w:rsidRDefault="00676E96" w:rsidP="003D3FBB">
      <w:pPr>
        <w:pStyle w:val="Heading1"/>
        <w:rPr>
          <w:rFonts w:ascii="宋体"/>
        </w:rPr>
      </w:pPr>
      <w:r w:rsidRPr="003D3FBB">
        <w:rPr>
          <w:rFonts w:ascii="宋体" w:hAnsi="宋体" w:hint="eastAsia"/>
        </w:rPr>
        <w:t>客户状态表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676E96" w:rsidRPr="003D3FBB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676E96" w:rsidRPr="003D3FBB" w:rsidRDefault="00676E96" w:rsidP="00AE43D5">
            <w:pPr>
              <w:snapToGrid w:val="0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客户状态表（</w:t>
            </w:r>
            <w:r w:rsidRPr="003D3FBB">
              <w:rPr>
                <w:rFonts w:ascii="宋体" w:hAnsi="宋体"/>
                <w:szCs w:val="21"/>
              </w:rPr>
              <w:t>CUSTOMER_</w:t>
            </w:r>
            <w:r w:rsidRPr="003D3FBB">
              <w:rPr>
                <w:rFonts w:ascii="宋体" w:hAnsi="宋体" w:cs="Arial"/>
                <w:color w:val="000000"/>
                <w:szCs w:val="21"/>
              </w:rPr>
              <w:t>STATE</w:t>
            </w:r>
            <w:r w:rsidRPr="003D3FB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D3FBB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STATE_NAME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状态名称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状态说明</w:t>
            </w:r>
          </w:p>
        </w:tc>
      </w:tr>
    </w:tbl>
    <w:p w:rsidR="00676E96" w:rsidRPr="003D3FBB" w:rsidRDefault="00676E96">
      <w:pPr>
        <w:rPr>
          <w:rFonts w:ascii="宋体"/>
          <w:sz w:val="28"/>
          <w:szCs w:val="28"/>
        </w:rPr>
      </w:pPr>
      <w:bookmarkStart w:id="0" w:name="_GoBack"/>
      <w:bookmarkEnd w:id="0"/>
    </w:p>
    <w:p w:rsidR="00676E96" w:rsidRPr="003D3FBB" w:rsidRDefault="00676E96" w:rsidP="003D3FBB">
      <w:pPr>
        <w:pStyle w:val="Heading1"/>
        <w:rPr>
          <w:rFonts w:ascii="宋体"/>
        </w:rPr>
      </w:pPr>
      <w:r w:rsidRPr="003D3FBB">
        <w:rPr>
          <w:rFonts w:ascii="宋体" w:hAnsi="宋体" w:hint="eastAsia"/>
        </w:rPr>
        <w:t>客户来源表</w:t>
      </w:r>
    </w:p>
    <w:tbl>
      <w:tblPr>
        <w:tblW w:w="9642" w:type="dxa"/>
        <w:jc w:val="center"/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676E96" w:rsidRPr="003D3FBB" w:rsidTr="00390A3E">
        <w:trPr>
          <w:jc w:val="center"/>
        </w:trPr>
        <w:tc>
          <w:tcPr>
            <w:tcW w:w="96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676E96" w:rsidRPr="003D3FBB" w:rsidRDefault="00676E96" w:rsidP="00390A3E">
            <w:pPr>
              <w:snapToGrid w:val="0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客户来源表（</w:t>
            </w:r>
            <w:r w:rsidRPr="003D3FBB">
              <w:rPr>
                <w:rFonts w:ascii="宋体" w:hAnsi="宋体"/>
                <w:szCs w:val="21"/>
              </w:rPr>
              <w:t>CUSTOMER_</w:t>
            </w:r>
            <w:r w:rsidRPr="003D3FBB">
              <w:rPr>
                <w:rFonts w:ascii="宋体" w:hAnsi="宋体" w:cs="Arial"/>
                <w:color w:val="000000"/>
                <w:szCs w:val="21"/>
              </w:rPr>
              <w:t>SOURCE</w:t>
            </w:r>
            <w:r w:rsidRPr="003D3FB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D3FBB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SOURCE_NAME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来源名称</w:t>
            </w:r>
          </w:p>
        </w:tc>
      </w:tr>
      <w:tr w:rsidR="00676E96" w:rsidRPr="003D3FBB" w:rsidTr="00390A3E">
        <w:trPr>
          <w:jc w:val="center"/>
        </w:trPr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390A3E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  <w:tcBorders>
              <w:left w:val="single" w:sz="4" w:space="0" w:color="000000"/>
              <w:bottom w:val="single" w:sz="4" w:space="0" w:color="000000"/>
            </w:tcBorders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来源说明</w:t>
            </w:r>
          </w:p>
        </w:tc>
      </w:tr>
    </w:tbl>
    <w:p w:rsidR="00676E96" w:rsidRPr="003D3FBB" w:rsidRDefault="00676E96" w:rsidP="00AE43D5">
      <w:pPr>
        <w:rPr>
          <w:rFonts w:ascii="宋体"/>
        </w:rPr>
      </w:pPr>
    </w:p>
    <w:p w:rsidR="00676E96" w:rsidRPr="003D3FBB" w:rsidRDefault="00676E96" w:rsidP="003D3FBB">
      <w:pPr>
        <w:pStyle w:val="Heading1"/>
        <w:rPr>
          <w:rFonts w:ascii="宋体"/>
        </w:rPr>
      </w:pPr>
      <w:r w:rsidRPr="003D3FBB">
        <w:rPr>
          <w:rFonts w:ascii="宋体" w:hAnsi="宋体" w:hint="eastAsia"/>
        </w:rPr>
        <w:t>主营行业表</w:t>
      </w:r>
    </w:p>
    <w:tbl>
      <w:tblPr>
        <w:tblW w:w="9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676E96" w:rsidRPr="003D3FBB" w:rsidTr="00E530EA">
        <w:trPr>
          <w:jc w:val="center"/>
        </w:trPr>
        <w:tc>
          <w:tcPr>
            <w:tcW w:w="9642" w:type="dxa"/>
            <w:gridSpan w:val="7"/>
            <w:shd w:val="clear" w:color="auto" w:fill="99CCFF"/>
            <w:vAlign w:val="center"/>
          </w:tcPr>
          <w:p w:rsidR="00676E96" w:rsidRPr="003D3FBB" w:rsidRDefault="00676E96" w:rsidP="005036CE">
            <w:pPr>
              <w:snapToGrid w:val="0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主营行业表（</w:t>
            </w:r>
            <w:r w:rsidRPr="003D3FBB">
              <w:rPr>
                <w:rFonts w:ascii="宋体" w:hAnsi="宋体" w:cs="Arial"/>
                <w:color w:val="000000"/>
                <w:szCs w:val="21"/>
              </w:rPr>
              <w:t>MAIN_</w:t>
            </w:r>
            <w:r w:rsidRPr="003D3FBB">
              <w:rPr>
                <w:rStyle w:val="Emphasis"/>
                <w:rFonts w:ascii="宋体" w:hAnsi="宋体" w:cs="Arial"/>
                <w:i w:val="0"/>
                <w:color w:val="000000"/>
                <w:szCs w:val="21"/>
              </w:rPr>
              <w:t>INDUSTRY</w:t>
            </w:r>
            <w:r w:rsidRPr="003D3FB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76E96" w:rsidRPr="003D3FBB" w:rsidTr="00E530EA">
        <w:trPr>
          <w:trHeight w:val="70"/>
          <w:jc w:val="center"/>
        </w:trPr>
        <w:tc>
          <w:tcPr>
            <w:tcW w:w="816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shd w:val="clear" w:color="auto" w:fill="BFBFBF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76E96" w:rsidRPr="003D3FBB" w:rsidTr="00E530E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D3FBB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676E96" w:rsidRPr="003D3FBB" w:rsidTr="00E530E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Style w:val="Emphasis"/>
                <w:rFonts w:cs="Arial"/>
                <w:i w:val="0"/>
                <w:color w:val="000000"/>
                <w:sz w:val="21"/>
                <w:szCs w:val="21"/>
              </w:rPr>
              <w:t>INDUSTRY</w:t>
            </w:r>
            <w:r w:rsidRPr="003D3FBB">
              <w:rPr>
                <w:rFonts w:cs="Times New Roman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行业名称</w:t>
            </w:r>
          </w:p>
        </w:tc>
      </w:tr>
      <w:tr w:rsidR="00676E96" w:rsidRPr="003D3FBB" w:rsidTr="00E530E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7520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行业说明</w:t>
            </w:r>
          </w:p>
        </w:tc>
      </w:tr>
    </w:tbl>
    <w:p w:rsidR="00676E96" w:rsidRPr="003D3FBB" w:rsidRDefault="00676E96" w:rsidP="00B11F66">
      <w:pPr>
        <w:rPr>
          <w:rFonts w:ascii="宋体"/>
        </w:rPr>
      </w:pPr>
    </w:p>
    <w:p w:rsidR="00676E96" w:rsidRPr="003D3FBB" w:rsidRDefault="00676E96" w:rsidP="003D3FBB">
      <w:pPr>
        <w:pStyle w:val="Heading1"/>
        <w:rPr>
          <w:rFonts w:ascii="宋体"/>
        </w:rPr>
      </w:pPr>
      <w:r w:rsidRPr="003D3FBB">
        <w:rPr>
          <w:rFonts w:ascii="宋体" w:hAnsi="宋体" w:hint="eastAsia"/>
        </w:rPr>
        <w:t>客户成熟度表</w:t>
      </w:r>
    </w:p>
    <w:tbl>
      <w:tblPr>
        <w:tblW w:w="9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6"/>
        <w:gridCol w:w="2346"/>
        <w:gridCol w:w="1761"/>
        <w:gridCol w:w="1026"/>
        <w:gridCol w:w="819"/>
        <w:gridCol w:w="820"/>
        <w:gridCol w:w="2054"/>
      </w:tblGrid>
      <w:tr w:rsidR="00676E96" w:rsidRPr="003D3FBB" w:rsidTr="00FF38DA">
        <w:trPr>
          <w:jc w:val="center"/>
        </w:trPr>
        <w:tc>
          <w:tcPr>
            <w:tcW w:w="9642" w:type="dxa"/>
            <w:gridSpan w:val="7"/>
            <w:shd w:val="clear" w:color="auto" w:fill="99CCFF"/>
            <w:vAlign w:val="center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客户成熟度表（</w:t>
            </w:r>
            <w:r w:rsidRPr="003D3FBB">
              <w:rPr>
                <w:rFonts w:ascii="宋体" w:hAnsi="宋体"/>
                <w:szCs w:val="21"/>
              </w:rPr>
              <w:t>CUSTOMER_</w:t>
            </w:r>
            <w:r w:rsidRPr="003D3FBB">
              <w:rPr>
                <w:rStyle w:val="Emphasis"/>
                <w:rFonts w:ascii="宋体" w:hAnsi="宋体" w:cs="Arial"/>
                <w:i w:val="0"/>
                <w:color w:val="000000"/>
                <w:szCs w:val="21"/>
              </w:rPr>
              <w:t>MATURITY</w:t>
            </w:r>
            <w:r w:rsidRPr="003D3FBB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676E96" w:rsidRPr="003D3FBB" w:rsidTr="00FF38DA">
        <w:trPr>
          <w:trHeight w:val="70"/>
          <w:jc w:val="center"/>
        </w:trPr>
        <w:tc>
          <w:tcPr>
            <w:tcW w:w="816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346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列名</w:t>
            </w:r>
          </w:p>
        </w:tc>
        <w:tc>
          <w:tcPr>
            <w:tcW w:w="1761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026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默认值</w:t>
            </w:r>
          </w:p>
        </w:tc>
        <w:tc>
          <w:tcPr>
            <w:tcW w:w="819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820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精度</w:t>
            </w:r>
          </w:p>
        </w:tc>
        <w:tc>
          <w:tcPr>
            <w:tcW w:w="2054" w:type="dxa"/>
            <w:shd w:val="clear" w:color="auto" w:fill="BFBFBF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76E96" w:rsidRPr="003D3FBB" w:rsidTr="00FF38D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</w:rPr>
              <w:t>否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编号，</w:t>
            </w:r>
            <w:r w:rsidRPr="003D3FBB">
              <w:rPr>
                <w:rFonts w:cs="Times New Roman" w:hint="eastAsia"/>
                <w:sz w:val="21"/>
                <w:szCs w:val="21"/>
              </w:rPr>
              <w:t>主键</w:t>
            </w:r>
          </w:p>
        </w:tc>
      </w:tr>
      <w:tr w:rsidR="00676E96" w:rsidRPr="003D3FBB" w:rsidTr="00FF38D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2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Style w:val="Emphasis"/>
                <w:rFonts w:cs="Arial"/>
                <w:i w:val="0"/>
                <w:color w:val="000000"/>
                <w:sz w:val="21"/>
                <w:szCs w:val="21"/>
              </w:rPr>
              <w:t>MATURITY</w:t>
            </w:r>
            <w:r w:rsidRPr="003D3FBB">
              <w:rPr>
                <w:rFonts w:cs="Times New Roman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VARCHAR(50)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成熟度名称</w:t>
            </w:r>
          </w:p>
        </w:tc>
      </w:tr>
      <w:tr w:rsidR="00676E96" w:rsidRPr="003D3FBB" w:rsidTr="00FF38DA">
        <w:trPr>
          <w:jc w:val="center"/>
        </w:trPr>
        <w:tc>
          <w:tcPr>
            <w:tcW w:w="81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3D3FBB">
              <w:rPr>
                <w:rFonts w:ascii="宋体" w:hAnsi="宋体" w:cs="宋体"/>
                <w:szCs w:val="21"/>
              </w:rPr>
              <w:t>3</w:t>
            </w:r>
          </w:p>
        </w:tc>
        <w:tc>
          <w:tcPr>
            <w:tcW w:w="2346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/>
                <w:sz w:val="21"/>
                <w:szCs w:val="21"/>
                <w:lang w:eastAsia="zh-CN"/>
              </w:rPr>
              <w:t>REMARK</w:t>
            </w:r>
          </w:p>
        </w:tc>
        <w:tc>
          <w:tcPr>
            <w:tcW w:w="1761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  <w:r w:rsidRPr="003D3FBB">
              <w:rPr>
                <w:rFonts w:ascii="宋体" w:hAnsi="宋体"/>
                <w:szCs w:val="21"/>
              </w:rPr>
              <w:t>VARCHAR(200)</w:t>
            </w:r>
          </w:p>
        </w:tc>
        <w:tc>
          <w:tcPr>
            <w:tcW w:w="1026" w:type="dxa"/>
            <w:vAlign w:val="center"/>
          </w:tcPr>
          <w:p w:rsidR="00676E96" w:rsidRPr="003D3FBB" w:rsidRDefault="00676E96" w:rsidP="00FF38DA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19" w:type="dxa"/>
            <w:vAlign w:val="center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820" w:type="dxa"/>
          </w:tcPr>
          <w:p w:rsidR="00676E96" w:rsidRPr="003D3FBB" w:rsidRDefault="00676E96" w:rsidP="00FF38DA">
            <w:pPr>
              <w:snapToGrid w:val="0"/>
              <w:rPr>
                <w:rFonts w:ascii="宋体"/>
                <w:szCs w:val="21"/>
              </w:rPr>
            </w:pPr>
          </w:p>
        </w:tc>
        <w:tc>
          <w:tcPr>
            <w:tcW w:w="2054" w:type="dxa"/>
          </w:tcPr>
          <w:p w:rsidR="00676E96" w:rsidRPr="003D3FBB" w:rsidRDefault="00676E96" w:rsidP="00FF38DA">
            <w:pPr>
              <w:pStyle w:val="NormalWeb"/>
              <w:snapToGrid w:val="0"/>
              <w:spacing w:before="0" w:after="0"/>
              <w:rPr>
                <w:rFonts w:cs="Times New Roman"/>
                <w:sz w:val="21"/>
                <w:szCs w:val="21"/>
                <w:lang w:eastAsia="zh-CN"/>
              </w:rPr>
            </w:pPr>
            <w:r w:rsidRPr="003D3FBB">
              <w:rPr>
                <w:rFonts w:cs="Times New Roman" w:hint="eastAsia"/>
                <w:sz w:val="21"/>
                <w:szCs w:val="21"/>
                <w:lang w:eastAsia="zh-CN"/>
              </w:rPr>
              <w:t>成熟度说明</w:t>
            </w:r>
          </w:p>
        </w:tc>
      </w:tr>
    </w:tbl>
    <w:p w:rsidR="00676E96" w:rsidRPr="003D3FBB" w:rsidRDefault="00676E96" w:rsidP="003D3FBB">
      <w:pPr>
        <w:rPr>
          <w:rFonts w:ascii="宋体"/>
        </w:rPr>
      </w:pPr>
    </w:p>
    <w:p w:rsidR="00676E96" w:rsidRPr="003D3FBB" w:rsidRDefault="00676E96">
      <w:pPr>
        <w:rPr>
          <w:rFonts w:ascii="宋体"/>
        </w:rPr>
      </w:pPr>
    </w:p>
    <w:sectPr w:rsidR="00676E96" w:rsidRPr="003D3FBB" w:rsidSect="00F9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E96" w:rsidRDefault="00676E96" w:rsidP="003963E7">
      <w:r>
        <w:separator/>
      </w:r>
    </w:p>
  </w:endnote>
  <w:endnote w:type="continuationSeparator" w:id="0">
    <w:p w:rsidR="00676E96" w:rsidRDefault="00676E96" w:rsidP="00396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E96" w:rsidRDefault="00676E96" w:rsidP="003963E7">
      <w:r>
        <w:separator/>
      </w:r>
    </w:p>
  </w:footnote>
  <w:footnote w:type="continuationSeparator" w:id="0">
    <w:p w:rsidR="00676E96" w:rsidRDefault="00676E96" w:rsidP="003963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6CE2A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238F12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663EBCD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8BAACA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EF69ED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A90971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800BE9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FA4F9B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3929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C969A6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B0B26F9"/>
    <w:multiLevelType w:val="hybridMultilevel"/>
    <w:tmpl w:val="B412C784"/>
    <w:lvl w:ilvl="0" w:tplc="72E07C2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271623"/>
    <w:multiLevelType w:val="hybridMultilevel"/>
    <w:tmpl w:val="550881D2"/>
    <w:lvl w:ilvl="0" w:tplc="9FB21B8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71A5"/>
    <w:rsid w:val="0004499E"/>
    <w:rsid w:val="002E4ACA"/>
    <w:rsid w:val="00300B41"/>
    <w:rsid w:val="0038244C"/>
    <w:rsid w:val="00390A3E"/>
    <w:rsid w:val="003963E7"/>
    <w:rsid w:val="003D3FBB"/>
    <w:rsid w:val="003E704D"/>
    <w:rsid w:val="00425042"/>
    <w:rsid w:val="004250BD"/>
    <w:rsid w:val="005036CE"/>
    <w:rsid w:val="005E3084"/>
    <w:rsid w:val="00676E96"/>
    <w:rsid w:val="006B78C8"/>
    <w:rsid w:val="006C71A5"/>
    <w:rsid w:val="006E31FC"/>
    <w:rsid w:val="007520DA"/>
    <w:rsid w:val="0076721E"/>
    <w:rsid w:val="008978C2"/>
    <w:rsid w:val="0094040B"/>
    <w:rsid w:val="00963E97"/>
    <w:rsid w:val="00A53352"/>
    <w:rsid w:val="00A57AE6"/>
    <w:rsid w:val="00A85F0D"/>
    <w:rsid w:val="00AE43D5"/>
    <w:rsid w:val="00B11F66"/>
    <w:rsid w:val="00BE3EB1"/>
    <w:rsid w:val="00C52461"/>
    <w:rsid w:val="00D13130"/>
    <w:rsid w:val="00D56FF9"/>
    <w:rsid w:val="00E530EA"/>
    <w:rsid w:val="00F10D35"/>
    <w:rsid w:val="00F46DF2"/>
    <w:rsid w:val="00F9267F"/>
    <w:rsid w:val="00FF3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E7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25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B7"/>
    <w:rPr>
      <w:rFonts w:ascii="Times New Roman" w:hAnsi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396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963E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963E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963E7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3963E7"/>
    <w:pPr>
      <w:widowControl/>
      <w:suppressAutoHyphens/>
      <w:spacing w:before="280" w:after="280"/>
      <w:jc w:val="left"/>
    </w:pPr>
    <w:rPr>
      <w:rFonts w:ascii="宋体" w:hAnsi="宋体" w:cs="宋体"/>
      <w:kern w:val="1"/>
      <w:sz w:val="24"/>
      <w:lang w:eastAsia="ar-SA"/>
    </w:rPr>
  </w:style>
  <w:style w:type="paragraph" w:styleId="ListParagraph">
    <w:name w:val="List Paragraph"/>
    <w:basedOn w:val="Normal"/>
    <w:uiPriority w:val="99"/>
    <w:qFormat/>
    <w:rsid w:val="002E4ACA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425042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FB7"/>
    <w:rPr>
      <w:rFonts w:ascii="Times New Roman" w:hAnsi="Times New Roman"/>
      <w:sz w:val="0"/>
      <w:szCs w:val="0"/>
    </w:rPr>
  </w:style>
  <w:style w:type="character" w:styleId="Emphasis">
    <w:name w:val="Emphasis"/>
    <w:basedOn w:val="DefaultParagraphFont"/>
    <w:uiPriority w:val="99"/>
    <w:qFormat/>
    <w:locked/>
    <w:rsid w:val="003D3FBB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128</TotalTime>
  <Pages>2</Pages>
  <Words>115</Words>
  <Characters>660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USER</cp:lastModifiedBy>
  <cp:revision>19</cp:revision>
  <dcterms:created xsi:type="dcterms:W3CDTF">2012-02-28T08:57:00Z</dcterms:created>
  <dcterms:modified xsi:type="dcterms:W3CDTF">2012-06-11T02:28:00Z</dcterms:modified>
</cp:coreProperties>
</file>